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D2D3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5B827EF" wp14:editId="6EA8787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B83BB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F7FDF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55B827EF" id="Group 8" o:spid="_x0000_s1026" style="position:absolute;margin-left:0;margin-top:4.5pt;width:571.6pt;height:746.65pt;z-index:-251657216;mso-width-percent:934;mso-height-percent:943;mso-position-horizontal:center;mso-position-horizontal-relative:margin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360B83BB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357F7FDF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0C830C2F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7EBAB261" w14:textId="0E9A235D" w:rsidR="00CA1F0E" w:rsidRDefault="00520B1D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A4B6BA5" wp14:editId="4CCD2201">
                  <wp:extent cx="2482850" cy="33102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eethi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5B5A2940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2CED5963" w14:textId="2A0AB425" w:rsidR="00CA1F0E" w:rsidRPr="00CA1F0E" w:rsidRDefault="00520B1D" w:rsidP="00CA1F0E">
            <w:pPr>
              <w:pStyle w:val="Address"/>
            </w:pPr>
            <w:r>
              <w:t>Thomas</w:t>
            </w:r>
          </w:p>
          <w:p w14:paraId="288AFC57" w14:textId="6577743F" w:rsidR="00CA1F0E" w:rsidRPr="00CA1F0E" w:rsidRDefault="00520B1D" w:rsidP="00CA1F0E">
            <w:pPr>
              <w:pStyle w:val="Address"/>
            </w:pPr>
            <w:r>
              <w:t>Software Engineering</w:t>
            </w:r>
          </w:p>
          <w:p w14:paraId="76FF531E" w14:textId="7F6A26EF" w:rsidR="00CA1F0E" w:rsidRPr="00CA1F0E" w:rsidRDefault="00520B1D" w:rsidP="00CA1F0E">
            <w:pPr>
              <w:pStyle w:val="Address"/>
            </w:pPr>
            <w:r>
              <w:t>SanDisk</w:t>
            </w:r>
          </w:p>
          <w:p w14:paraId="3C24AAF9" w14:textId="1CE1A82D" w:rsidR="00CA1F0E" w:rsidRPr="00CA1F0E" w:rsidRDefault="00520B1D" w:rsidP="00CA1F0E">
            <w:pPr>
              <w:pStyle w:val="Address"/>
            </w:pPr>
            <w:proofErr w:type="spellStart"/>
            <w:r>
              <w:t>Kattuvilai</w:t>
            </w:r>
            <w:proofErr w:type="spellEnd"/>
            <w:r>
              <w:t xml:space="preserve"> </w:t>
            </w:r>
            <w:proofErr w:type="spellStart"/>
            <w:r>
              <w:t>kappukadu</w:t>
            </w:r>
            <w:proofErr w:type="spellEnd"/>
          </w:p>
          <w:p w14:paraId="65BFDCB6" w14:textId="661FFCA6" w:rsidR="00CA1F0E" w:rsidRDefault="00206C31" w:rsidP="00CA1F0E">
            <w:pPr>
              <w:pStyle w:val="Address"/>
            </w:pPr>
            <w:proofErr w:type="spellStart"/>
            <w:r>
              <w:t>Marthandam</w:t>
            </w:r>
            <w:proofErr w:type="spellEnd"/>
            <w:r>
              <w:t xml:space="preserve"> 629162</w:t>
            </w:r>
          </w:p>
        </w:tc>
      </w:tr>
      <w:tr w:rsidR="00CA1F0E" w14:paraId="5E3CCE26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1A77274A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682B0EE8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5C850095" w14:textId="742C55F3" w:rsidR="00CA1F0E" w:rsidRPr="00BF09B3" w:rsidRDefault="00CA1F0E" w:rsidP="00CA1F0E"/>
          <w:p w14:paraId="75743A8E" w14:textId="77777777" w:rsidR="00CA1F0E" w:rsidRPr="00206C31" w:rsidRDefault="00CA1F0E" w:rsidP="00CA1F0E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14:paraId="11526078" w14:textId="77777777" w:rsidR="00CA1F0E" w:rsidRDefault="00206C31" w:rsidP="00206C31">
            <w:pPr>
              <w:jc w:val="center"/>
            </w:pPr>
            <w:r>
              <w:t>Skill developer</w:t>
            </w:r>
          </w:p>
          <w:p w14:paraId="1C10B6C5" w14:textId="77777777" w:rsidR="00206C31" w:rsidRDefault="00206C31" w:rsidP="00CA1F0E">
            <w:r>
              <w:t>*</w:t>
            </w:r>
            <w:proofErr w:type="spellStart"/>
            <w:r>
              <w:t>DeepLearning</w:t>
            </w:r>
            <w:proofErr w:type="spellEnd"/>
          </w:p>
          <w:p w14:paraId="0ECB4FC7" w14:textId="77777777" w:rsidR="00206C31" w:rsidRDefault="00206C31" w:rsidP="00CA1F0E">
            <w:r>
              <w:t>*Machine Learning</w:t>
            </w:r>
          </w:p>
          <w:p w14:paraId="21C12531" w14:textId="77777777" w:rsidR="00206C31" w:rsidRDefault="00206C31" w:rsidP="00CA1F0E">
            <w:r>
              <w:t>*Python</w:t>
            </w:r>
          </w:p>
          <w:p w14:paraId="7C99D9F4" w14:textId="77777777" w:rsidR="00206C31" w:rsidRDefault="00206C31" w:rsidP="00CA1F0E">
            <w:r>
              <w:t>*Typing</w:t>
            </w:r>
          </w:p>
          <w:p w14:paraId="14EBE6AE" w14:textId="77777777" w:rsidR="00206C31" w:rsidRDefault="00206C31" w:rsidP="00CA1F0E">
            <w:r>
              <w:t>*Programming</w:t>
            </w:r>
          </w:p>
          <w:p w14:paraId="2BF12C4A" w14:textId="1A7C10D9" w:rsidR="00206C31" w:rsidRPr="00206C31" w:rsidRDefault="00206C31" w:rsidP="00206C31">
            <w:pPr>
              <w:jc w:val="center"/>
              <w:rPr>
                <w:sz w:val="144"/>
                <w:szCs w:val="144"/>
              </w:rPr>
            </w:pPr>
            <w:r>
              <w:t>Thankyou</w:t>
            </w:r>
          </w:p>
        </w:tc>
      </w:tr>
      <w:tr w:rsidR="00CA1F0E" w14:paraId="555E5672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5DBD7BA4" w14:textId="0BA584CF" w:rsidR="00CA1F0E" w:rsidRDefault="00520B1D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pREETHI.S</w:t>
            </w:r>
          </w:p>
          <w:p w14:paraId="493D3BBD" w14:textId="613D538A" w:rsidR="00CA1F0E" w:rsidRPr="00CA1F0E" w:rsidRDefault="00520B1D" w:rsidP="00CA1F0E">
            <w:pPr>
              <w:pStyle w:val="Subtitle"/>
            </w:pPr>
            <w:proofErr w:type="gramStart"/>
            <w:r>
              <w:t>Software  Engineering</w:t>
            </w:r>
            <w:proofErr w:type="gramEnd"/>
          </w:p>
        </w:tc>
        <w:tc>
          <w:tcPr>
            <w:tcW w:w="450" w:type="dxa"/>
            <w:vMerge/>
          </w:tcPr>
          <w:p w14:paraId="4D29907C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E98C22F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04FD4ADA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EA8D6F6F64164A3C9833FE7C181E8EED"/>
              </w:placeholder>
              <w:temporary/>
              <w:showingPlcHdr/>
              <w15:appearance w15:val="hidden"/>
            </w:sdtPr>
            <w:sdtEndPr/>
            <w:sdtContent>
              <w:p w14:paraId="1F27374C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7228D3F9C1E04546B0EE7A3B0AFBE4F4"/>
              </w:placeholder>
              <w:temporary/>
              <w:showingPlcHdr/>
              <w15:appearance w15:val="hidden"/>
            </w:sdtPr>
            <w:sdtEndPr/>
            <w:sdtContent>
              <w:p w14:paraId="3E8116F5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22975B63" w14:textId="55B2D724" w:rsidR="00CA1F0E" w:rsidRDefault="00520B1D" w:rsidP="00CA1F0E">
            <w:pPr>
              <w:pStyle w:val="ContactDetails"/>
            </w:pPr>
            <w:r>
              <w:t>6382893526</w:t>
            </w:r>
          </w:p>
          <w:p w14:paraId="2399AC13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3636AFBF7F2E472FBDE10C14D34A6184"/>
              </w:placeholder>
              <w:temporary/>
              <w:showingPlcHdr/>
              <w15:appearance w15:val="hidden"/>
            </w:sdtPr>
            <w:sdtEndPr/>
            <w:sdtContent>
              <w:p w14:paraId="596B16D7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7C5809F2" w14:textId="443E0CBF" w:rsidR="00CA1F0E" w:rsidRPr="00A751B0" w:rsidRDefault="00520B1D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Preethi27092003@gmail.com</w:t>
            </w:r>
          </w:p>
        </w:tc>
        <w:tc>
          <w:tcPr>
            <w:tcW w:w="450" w:type="dxa"/>
            <w:vMerge/>
          </w:tcPr>
          <w:p w14:paraId="588292EE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44BA4C8" w14:textId="77777777" w:rsidR="00CA1F0E" w:rsidRDefault="00CA1F0E" w:rsidP="00CA1F0E">
            <w:pPr>
              <w:pStyle w:val="Heading1"/>
            </w:pPr>
          </w:p>
        </w:tc>
      </w:tr>
    </w:tbl>
    <w:p w14:paraId="042D3789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E957C" w14:textId="77777777" w:rsidR="007B7411" w:rsidRDefault="007B7411" w:rsidP="00C51CF5">
      <w:r>
        <w:separator/>
      </w:r>
    </w:p>
  </w:endnote>
  <w:endnote w:type="continuationSeparator" w:id="0">
    <w:p w14:paraId="0BA5FD0A" w14:textId="77777777" w:rsidR="007B7411" w:rsidRDefault="007B741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89CF2" w14:textId="77777777" w:rsidR="007B7411" w:rsidRDefault="007B7411" w:rsidP="00C51CF5">
      <w:r>
        <w:separator/>
      </w:r>
    </w:p>
  </w:footnote>
  <w:footnote w:type="continuationSeparator" w:id="0">
    <w:p w14:paraId="3C87F6D1" w14:textId="77777777" w:rsidR="007B7411" w:rsidRDefault="007B7411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D"/>
    <w:rsid w:val="000521EF"/>
    <w:rsid w:val="000A545F"/>
    <w:rsid w:val="0010314C"/>
    <w:rsid w:val="00103BC9"/>
    <w:rsid w:val="00153B84"/>
    <w:rsid w:val="00196AAB"/>
    <w:rsid w:val="001B0B3D"/>
    <w:rsid w:val="00200EA5"/>
    <w:rsid w:val="00206C31"/>
    <w:rsid w:val="002B1EB2"/>
    <w:rsid w:val="002B7391"/>
    <w:rsid w:val="00386F67"/>
    <w:rsid w:val="003B0DB8"/>
    <w:rsid w:val="00520B1D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7B7411"/>
    <w:rsid w:val="00821CD0"/>
    <w:rsid w:val="00882E29"/>
    <w:rsid w:val="008F290E"/>
    <w:rsid w:val="00937966"/>
    <w:rsid w:val="00964B9F"/>
    <w:rsid w:val="00973CC7"/>
    <w:rsid w:val="009A65C7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A029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%20-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8D6F6F64164A3C9833FE7C181E8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376C-FE47-4A14-BE46-225324BED9E1}"/>
      </w:docPartPr>
      <w:docPartBody>
        <w:p w:rsidR="00000000" w:rsidRDefault="00F600D5">
          <w:pPr>
            <w:pStyle w:val="EA8D6F6F64164A3C9833FE7C181E8EED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7228D3F9C1E04546B0EE7A3B0AFB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1AFA7-16AB-45F2-AB4A-1833F004F96C}"/>
      </w:docPartPr>
      <w:docPartBody>
        <w:p w:rsidR="00000000" w:rsidRDefault="00F600D5">
          <w:pPr>
            <w:pStyle w:val="7228D3F9C1E04546B0EE7A3B0AFBE4F4"/>
          </w:pPr>
          <w:r w:rsidRPr="004D3011">
            <w:t>PHONE:</w:t>
          </w:r>
        </w:p>
      </w:docPartBody>
    </w:docPart>
    <w:docPart>
      <w:docPartPr>
        <w:name w:val="3636AFBF7F2E472FBDE10C14D34A6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981A1-2293-4D96-8687-C4F9B4441DCB}"/>
      </w:docPartPr>
      <w:docPartBody>
        <w:p w:rsidR="00000000" w:rsidRDefault="00F600D5">
          <w:pPr>
            <w:pStyle w:val="3636AFBF7F2E472FBDE10C14D34A618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D5"/>
    <w:rsid w:val="00F6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970C3D1B3246F89BBC9708420728E2">
    <w:name w:val="3C970C3D1B3246F89BBC9708420728E2"/>
  </w:style>
  <w:style w:type="paragraph" w:customStyle="1" w:styleId="0CAC07596525403CAD9F38D2A347858C">
    <w:name w:val="0CAC07596525403CAD9F38D2A347858C"/>
  </w:style>
  <w:style w:type="paragraph" w:customStyle="1" w:styleId="470357AFAC294AA9A7B735192FFA52A8">
    <w:name w:val="470357AFAC294AA9A7B735192FFA52A8"/>
  </w:style>
  <w:style w:type="paragraph" w:customStyle="1" w:styleId="6E596079B81C4D69BDF5FFD8330F373A">
    <w:name w:val="6E596079B81C4D69BDF5FFD8330F373A"/>
  </w:style>
  <w:style w:type="paragraph" w:customStyle="1" w:styleId="E9FC5BE580734926ACDA024A198C9075">
    <w:name w:val="E9FC5BE580734926ACDA024A198C9075"/>
  </w:style>
  <w:style w:type="paragraph" w:customStyle="1" w:styleId="D2AF57A64F5A4FD9BAFFC1B965519E99">
    <w:name w:val="D2AF57A64F5A4FD9BAFFC1B965519E99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0BA32458ADA1446AAC013474C030F6FA">
    <w:name w:val="0BA32458ADA1446AAC013474C030F6FA"/>
  </w:style>
  <w:style w:type="paragraph" w:customStyle="1" w:styleId="6D981E131CD846F8B8B6B76D69E18B8F">
    <w:name w:val="6D981E131CD846F8B8B6B76D69E18B8F"/>
  </w:style>
  <w:style w:type="paragraph" w:customStyle="1" w:styleId="83BCAD88FC044016B5267453C21B221A">
    <w:name w:val="83BCAD88FC044016B5267453C21B221A"/>
  </w:style>
  <w:style w:type="paragraph" w:customStyle="1" w:styleId="C12460DFC9EE4C358548F6FC4EF83112">
    <w:name w:val="C12460DFC9EE4C358548F6FC4EF83112"/>
  </w:style>
  <w:style w:type="paragraph" w:customStyle="1" w:styleId="317C041D44AC47BA98D094D2CDDD128B">
    <w:name w:val="317C041D44AC47BA98D094D2CDDD128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EA8D6F6F64164A3C9833FE7C181E8EED">
    <w:name w:val="EA8D6F6F64164A3C9833FE7C181E8EED"/>
  </w:style>
  <w:style w:type="paragraph" w:customStyle="1" w:styleId="7228D3F9C1E04546B0EE7A3B0AFBE4F4">
    <w:name w:val="7228D3F9C1E04546B0EE7A3B0AFBE4F4"/>
  </w:style>
  <w:style w:type="paragraph" w:customStyle="1" w:styleId="F6BB55AD8C2E4ADFAB36B8DE4138484B">
    <w:name w:val="F6BB55AD8C2E4ADFAB36B8DE4138484B"/>
  </w:style>
  <w:style w:type="paragraph" w:customStyle="1" w:styleId="123B848038244B8689D2A6774CDA3271">
    <w:name w:val="123B848038244B8689D2A6774CDA3271"/>
  </w:style>
  <w:style w:type="paragraph" w:customStyle="1" w:styleId="2C3F52E35D634F37B9D38040E6825FAA">
    <w:name w:val="2C3F52E35D634F37B9D38040E6825FAA"/>
  </w:style>
  <w:style w:type="paragraph" w:customStyle="1" w:styleId="3636AFBF7F2E472FBDE10C14D34A6184">
    <w:name w:val="3636AFBF7F2E472FBDE10C14D34A6184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EE8E6992D2644032B7847FE7BCA9ECA4">
    <w:name w:val="EE8E6992D2644032B7847FE7BCA9EC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2023-10-27T05:54:00Z</dcterms:created>
  <dcterms:modified xsi:type="dcterms:W3CDTF">2023-10-27T06:17:00Z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